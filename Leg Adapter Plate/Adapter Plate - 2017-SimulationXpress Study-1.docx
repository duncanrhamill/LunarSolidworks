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BD3EA9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035810"/>
                  <wp:effectExtent l="0" t="0" r="0" b="254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3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BD3EA9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Adapter Plate - 2017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BD3EA9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03 October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BD3EA9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SimulationXpress Study</w:t>
                  </w:r>
                </w:p>
                <w:p w:rsidR="00B77317" w:rsidRPr="006A441F" w:rsidRDefault="00BD3EA9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D3EA9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BD3EA9" w:rsidRDefault="001041F1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94828892" w:history="1">
                        <w:r w:rsidR="00BD3EA9" w:rsidRPr="0058496B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D3EA9">
                          <w:rPr>
                            <w:noProof/>
                            <w:webHidden/>
                          </w:rPr>
                          <w:tab/>
                        </w:r>
                        <w:r w:rsidR="00BD3EA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D3EA9">
                          <w:rPr>
                            <w:noProof/>
                            <w:webHidden/>
                          </w:rPr>
                          <w:instrText xml:space="preserve"> PAGEREF _Toc494828892 \h </w:instrText>
                        </w:r>
                        <w:r w:rsidR="00BD3EA9">
                          <w:rPr>
                            <w:noProof/>
                            <w:webHidden/>
                          </w:rPr>
                        </w:r>
                        <w:r w:rsidR="00BD3EA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D3EA9">
                          <w:rPr>
                            <w:noProof/>
                            <w:webHidden/>
                          </w:rPr>
                          <w:t>1</w:t>
                        </w:r>
                        <w:r w:rsidR="00BD3EA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D3EA9" w:rsidRDefault="00BD3EA9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28893" w:history="1">
                        <w:r w:rsidRPr="0058496B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_Toc494828893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D3EA9" w:rsidRDefault="00BD3EA9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28894" w:history="1">
                        <w:r w:rsidRPr="0058496B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_Toc494828894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D3EA9" w:rsidRDefault="00BD3EA9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28895" w:history="1">
                        <w:r w:rsidRPr="0058496B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_Toc494828895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D3EA9" w:rsidRDefault="00BD3EA9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28896" w:history="1">
                        <w:r w:rsidRPr="0058496B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_Toc494828896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D3EA9" w:rsidRDefault="00BD3EA9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28897" w:history="1">
                        <w:r w:rsidRPr="0058496B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_Toc494828897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D3EA9" w:rsidRDefault="00BD3EA9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28898" w:history="1">
                        <w:r w:rsidRPr="0058496B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_Toc494828898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D3EA9" w:rsidRDefault="00BD3EA9">
                      <w:pPr>
                        <w:pStyle w:val="TOC1"/>
                        <w:rPr>
                          <w:noProof/>
                          <w:sz w:val="22"/>
                          <w:lang w:val="en-GB" w:eastAsia="en-GB"/>
                        </w:rPr>
                      </w:pPr>
                      <w:hyperlink w:anchor="_Toc494828899" w:history="1">
                        <w:r w:rsidRPr="0058496B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_Toc494828899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BD3EA9" w:rsidP="00C27B5D">
            <w:pPr>
              <w:pStyle w:val="Heading1"/>
              <w:outlineLvl w:val="0"/>
            </w:pPr>
            <w:bookmarkStart w:id="0" w:name="_Toc494828892"/>
            <w:r>
              <w:t>Description</w:t>
            </w:r>
            <w:bookmarkEnd w:id="0"/>
          </w:p>
          <w:p w:rsidR="00F448BC" w:rsidRPr="00E65D6E" w:rsidRDefault="00BD3EA9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BD3EA9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94828893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BD3EA9" w:rsidP="00FF408C">
            <w:pPr>
              <w:pStyle w:val="Heading1"/>
              <w:outlineLvl w:val="0"/>
            </w:pPr>
            <w:bookmarkStart w:id="5" w:name="_Toc494828894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BD3EA9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531870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318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BD3EA9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Adapter Plate - 2017</w:t>
                  </w:r>
                </w:p>
                <w:p w:rsidR="00C16188" w:rsidRDefault="00BD3EA9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BD3EA9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D3EA9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D3E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D3E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D3E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BD3EA9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4B3022" w:rsidRPr="0044448A" w:rsidRDefault="00BD3EA9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103187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31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BD3E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D3EA9" w:rsidRDefault="00BD3E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Mass:0.18173 kg</w:t>
                  </w:r>
                </w:p>
                <w:p w:rsidR="00BD3EA9" w:rsidRDefault="00BD3E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Volume:6.73072e-005 m^3</w:t>
                  </w:r>
                </w:p>
                <w:p w:rsidR="00BD3EA9" w:rsidRDefault="00BD3E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Density:2700 kg/m^3</w:t>
                  </w:r>
                </w:p>
                <w:p w:rsidR="00BD3EA9" w:rsidRDefault="00BD3E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Weight:1.78095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D3EA9" w:rsidRDefault="00BD3E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C:\Users\dunca\Documents\Uni\LunarSolidworks\Leg Adapter Plate\Adapter Plate - 2017.SLDPRT</w:t>
                  </w:r>
                </w:p>
                <w:p w:rsidR="00C16188" w:rsidRPr="0044448A" w:rsidRDefault="00BD3E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03 20:32:15 2017</w:t>
                  </w:r>
                </w:p>
              </w:tc>
            </w:tr>
          </w:tbl>
          <w:p w:rsidR="00FF408C" w:rsidRDefault="00FF408C" w:rsidP="00A96F2C"/>
        </w:tc>
      </w:tr>
      <w:bookmarkEnd w:id="1"/>
      <w:bookmarkEnd w:id="2"/>
      <w:bookmarkEnd w:id="3"/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BD3EA9" w:rsidP="000A7C6B">
            <w:pPr>
              <w:pStyle w:val="Heading1"/>
              <w:outlineLvl w:val="0"/>
            </w:pPr>
            <w:bookmarkStart w:id="6" w:name="_Toc243733144"/>
            <w:bookmarkStart w:id="7" w:name="_Toc245020112"/>
            <w:bookmarkStart w:id="8" w:name="_Toc245020144"/>
            <w:bookmarkStart w:id="9" w:name="_Toc494828895"/>
            <w:r>
              <w:lastRenderedPageBreak/>
              <w:t>Material Properties</w:t>
            </w:r>
            <w:bookmarkEnd w:id="9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D3EA9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D3EA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D3EA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BD3EA9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257300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BD3EA9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BD3E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1060 Alloy</w:t>
                        </w:r>
                      </w:p>
                    </w:tc>
                  </w:tr>
                  <w:tr w:rsidR="00BD3EA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D3EA9" w:rsidRDefault="00BD3E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D3EA9" w:rsidRDefault="00BD3E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D3EA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D3EA9" w:rsidRDefault="00BD3E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D3EA9" w:rsidRDefault="00BD3E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BD3EA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D3EA9" w:rsidRDefault="00BD3E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D3EA9" w:rsidRDefault="00BD3E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27.5742 N/mm^2</w:t>
                        </w:r>
                      </w:p>
                    </w:tc>
                  </w:tr>
                  <w:tr w:rsidR="00BD3EA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D3EA9" w:rsidRDefault="00BD3E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D3EA9" w:rsidRDefault="00BD3E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68.9356 N/mm^2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BD3E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1(Boss-Extrude1)(Adapter Plate - 2017)</w:t>
                  </w:r>
                </w:p>
              </w:tc>
            </w:tr>
          </w:tbl>
          <w:p w:rsidR="00E80CD9" w:rsidRDefault="00E80CD9" w:rsidP="000A7C6B"/>
        </w:tc>
      </w:tr>
      <w:bookmarkEnd w:id="6"/>
      <w:bookmarkEnd w:id="7"/>
      <w:bookmarkEnd w:id="8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BD3EA9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0" w:name="_Toc494828896"/>
            <w:r>
              <w:rPr>
                <w:rStyle w:val="Strong"/>
              </w:rPr>
              <w:t>Loads and Fixtures</w:t>
            </w:r>
            <w:bookmarkEnd w:id="1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D3EA9" w:rsidTr="008070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D3EA9" w:rsidRPr="004E282D" w:rsidRDefault="00BD3EA9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D3EA9" w:rsidRPr="004E282D" w:rsidRDefault="00BD3EA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D3EA9" w:rsidRPr="004E282D" w:rsidRDefault="00BD3EA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BD3EA9" w:rsidTr="00B31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BD3EA9" w:rsidRPr="00AD5FBA" w:rsidRDefault="00BD3EA9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BD3EA9" w:rsidRPr="006208CB" w:rsidRDefault="00BD3EA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170305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70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D3EA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D3EA9" w:rsidRPr="00BE6656" w:rsidRDefault="00BD3EA9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D3EA9" w:rsidRPr="00154A1A" w:rsidRDefault="00BD3E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6 face(s)</w:t>
                        </w:r>
                      </w:p>
                    </w:tc>
                  </w:tr>
                  <w:tr w:rsidR="00BD3EA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D3EA9" w:rsidRDefault="00BD3EA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D3EA9" w:rsidRDefault="00BD3E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BD3EA9" w:rsidRPr="004C6DEB" w:rsidRDefault="00BD3EA9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D3EA9" w:rsidTr="00A759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D3EA9" w:rsidRPr="004E282D" w:rsidRDefault="00BD3EA9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D3EA9" w:rsidRPr="004E282D" w:rsidRDefault="00BD3EA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D3EA9" w:rsidRPr="004E282D" w:rsidRDefault="00BD3EA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BD3EA9" w:rsidTr="0096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BD3EA9" w:rsidRPr="00F42DD1" w:rsidRDefault="00BD3EA9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BD3EA9" w:rsidRPr="006208CB" w:rsidRDefault="00BD3EA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25920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59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D3EA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D3EA9" w:rsidRPr="00BE6656" w:rsidRDefault="00BD3EA9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D3EA9" w:rsidRPr="00B77EA3" w:rsidRDefault="00BD3E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10 face(s), 1 plane(s)</w:t>
                        </w:r>
                      </w:p>
                    </w:tc>
                  </w:tr>
                  <w:tr w:rsidR="00BD3EA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D3EA9" w:rsidRDefault="00BD3EA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D3EA9" w:rsidRDefault="00BD3E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Front Plane</w:t>
                        </w:r>
                      </w:p>
                    </w:tc>
                  </w:tr>
                  <w:tr w:rsidR="00BD3EA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D3EA9" w:rsidRDefault="00BD3EA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D3EA9" w:rsidRDefault="00BD3E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BD3EA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D3EA9" w:rsidRDefault="00BD3EA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D3EA9" w:rsidRDefault="00BD3E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274.68 N</w:t>
                        </w:r>
                      </w:p>
                    </w:tc>
                  </w:tr>
                </w:tbl>
                <w:p w:rsidR="00BD3EA9" w:rsidRDefault="00BD3EA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BD3EA9" w:rsidP="000A7C6B">
            <w:pPr>
              <w:pStyle w:val="Heading1"/>
              <w:outlineLvl w:val="0"/>
            </w:pPr>
            <w:bookmarkStart w:id="11" w:name="_Toc494828897"/>
            <w:r>
              <w:lastRenderedPageBreak/>
              <w:t>Mesh information</w:t>
            </w:r>
            <w:bookmarkEnd w:id="11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BD3EA9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BD3E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D3EA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BD3EA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D3EA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D3EA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BD3EA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4.06905 mm</w:t>
                  </w:r>
                </w:p>
              </w:tc>
            </w:tr>
            <w:tr w:rsidR="00BD3EA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0.203452 mm</w:t>
                  </w:r>
                </w:p>
              </w:tc>
            </w:tr>
            <w:tr w:rsidR="00BD3EA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BD3EA9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BD3EA9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BD3E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15335</w:t>
                  </w:r>
                </w:p>
              </w:tc>
            </w:tr>
            <w:tr w:rsidR="00BD3EA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8524</w:t>
                  </w:r>
                </w:p>
              </w:tc>
            </w:tr>
            <w:tr w:rsidR="00BD3EA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4.2414</w:t>
                  </w:r>
                </w:p>
              </w:tc>
            </w:tr>
            <w:tr w:rsidR="00BD3EA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99.4</w:t>
                  </w:r>
                </w:p>
              </w:tc>
            </w:tr>
            <w:tr w:rsidR="00BD3EA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D3EA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D3EA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BD3EA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D3EA9" w:rsidRDefault="00BD3E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DRH-PC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BD3EA9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545205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45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BD3EA9" w:rsidP="000A7C6B">
            <w:pPr>
              <w:pStyle w:val="Heading1"/>
              <w:outlineLvl w:val="0"/>
            </w:pPr>
            <w:bookmarkStart w:id="12" w:name="_Toc243733152"/>
            <w:bookmarkStart w:id="13" w:name="_Toc245020120"/>
            <w:bookmarkStart w:id="14" w:name="_Toc245020152"/>
            <w:bookmarkStart w:id="15" w:name="_Toc494828898"/>
            <w:r>
              <w:lastRenderedPageBreak/>
              <w:t>Study Results</w:t>
            </w:r>
            <w:bookmarkEnd w:id="1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5"/>
              <w:gridCol w:w="3172"/>
              <w:gridCol w:w="2592"/>
              <w:gridCol w:w="2465"/>
            </w:tblGrid>
            <w:tr w:rsidR="00BD3EA9" w:rsidTr="008264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D3EA9" w:rsidRDefault="00BD3EA9" w:rsidP="00BD3E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D3EA9" w:rsidTr="008264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Pr="004D2956" w:rsidRDefault="00BD3EA9" w:rsidP="00BD3EA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Pr="004D2956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0.0106883 N/mm^2 (MPa)</w:t>
                  </w:r>
                </w:p>
                <w:p w:rsidR="00BD3EA9" w:rsidRPr="004D2956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12443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6.23094 N/mm^2 (MPa)</w:t>
                  </w:r>
                </w:p>
                <w:p w:rsidR="00BD3EA9" w:rsidRPr="004D2956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15112</w:t>
                  </w:r>
                </w:p>
              </w:tc>
            </w:tr>
            <w:tr w:rsidR="00BD3EA9" w:rsidTr="008264C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D3EA9" w:rsidRDefault="00BD3EA9" w:rsidP="00BD3EA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22675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22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3EA9" w:rsidRPr="004D2956" w:rsidRDefault="00BD3EA9" w:rsidP="00BD3EA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Adapter Plate - 2017-SimulationXpress Study-Stress-Stress</w:t>
                  </w:r>
                </w:p>
              </w:tc>
            </w:tr>
          </w:tbl>
          <w:p w:rsidR="00BD3EA9" w:rsidRDefault="00BD3EA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68"/>
              <w:gridCol w:w="3405"/>
              <w:gridCol w:w="2133"/>
              <w:gridCol w:w="2448"/>
            </w:tblGrid>
            <w:tr w:rsidR="00BD3EA9" w:rsidTr="008264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D3EA9" w:rsidRDefault="00BD3EA9" w:rsidP="00BD3E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D3EA9" w:rsidTr="008264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Pr="004D2956" w:rsidRDefault="00BD3EA9" w:rsidP="00BD3EA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Pr="004D2956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BD3EA9" w:rsidRPr="004D2956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0.00475237 mm</w:t>
                  </w:r>
                </w:p>
                <w:p w:rsidR="00BD3EA9" w:rsidRPr="004D2956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12443</w:t>
                  </w:r>
                </w:p>
              </w:tc>
            </w:tr>
            <w:tr w:rsidR="00BD3EA9" w:rsidTr="008264C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D3EA9" w:rsidRDefault="00BD3EA9" w:rsidP="00BD3EA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622675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22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3EA9" w:rsidRPr="004D2956" w:rsidRDefault="00BD3EA9" w:rsidP="00BD3EA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Adapter Plate - 2017-SimulationXpress Study-Displacement-Displacement</w:t>
                  </w:r>
                </w:p>
              </w:tc>
            </w:tr>
          </w:tbl>
          <w:p w:rsidR="00BD3EA9" w:rsidRDefault="00BD3EA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99"/>
              <w:gridCol w:w="7555"/>
            </w:tblGrid>
            <w:tr w:rsidR="00BD3EA9" w:rsidTr="00596F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r>
                    <w:t>Name</w:t>
                  </w:r>
                </w:p>
              </w:tc>
              <w:tc>
                <w:tcPr>
                  <w:tcW w:w="81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BD3EA9" w:rsidTr="00E764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Pr="004D2956" w:rsidRDefault="00BD3EA9" w:rsidP="00BD3EA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81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Pr="004D2956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BD3EA9" w:rsidTr="008264C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D3EA9" w:rsidRDefault="00BD3EA9" w:rsidP="00BD3EA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22675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22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3EA9" w:rsidRPr="004D2956" w:rsidRDefault="00BD3EA9" w:rsidP="00BD3EA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Adapter Plate - 2017-SimulationXpress Study-Displacement-Deformation</w:t>
                  </w:r>
                </w:p>
              </w:tc>
            </w:tr>
          </w:tbl>
          <w:p w:rsidR="00BD3EA9" w:rsidRDefault="00BD3EA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75"/>
              <w:gridCol w:w="3235"/>
              <w:gridCol w:w="2484"/>
              <w:gridCol w:w="2460"/>
            </w:tblGrid>
            <w:tr w:rsidR="00BD3EA9" w:rsidTr="008264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r>
                    <w:lastRenderedPageBreak/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D3EA9" w:rsidRDefault="00BD3EA9" w:rsidP="00BD3E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D3EA9" w:rsidRDefault="00BD3EA9" w:rsidP="00BD3E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D3EA9" w:rsidTr="008264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Pr="004D2956" w:rsidRDefault="00BD3EA9" w:rsidP="00BD3EA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Pr="004D2956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4.42537 </w:t>
                  </w:r>
                </w:p>
                <w:p w:rsidR="00BD3EA9" w:rsidRPr="004D2956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15112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D3EA9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2579.85 </w:t>
                  </w:r>
                </w:p>
                <w:p w:rsidR="00BD3EA9" w:rsidRPr="004D2956" w:rsidRDefault="00BD3EA9" w:rsidP="00BD3E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12443</w:t>
                  </w:r>
                </w:p>
              </w:tc>
            </w:tr>
            <w:tr w:rsidR="00BD3EA9" w:rsidTr="008264C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D3EA9" w:rsidRDefault="00BD3EA9" w:rsidP="00BD3EA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22675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22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3EA9" w:rsidRPr="004D2956" w:rsidRDefault="00BD3EA9" w:rsidP="00BD3EA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Adapter Plate - 2017-SimulationXpress Study-Factor of Safety-Factor of Safety</w:t>
                  </w:r>
                </w:p>
              </w:tc>
            </w:tr>
          </w:tbl>
          <w:p w:rsidR="00BD3EA9" w:rsidRPr="000B04D4" w:rsidRDefault="00BD3EA9" w:rsidP="000A7C6B"/>
          <w:bookmarkEnd w:id="12"/>
          <w:bookmarkEnd w:id="13"/>
          <w:bookmarkEnd w:id="1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BD3EA9" w:rsidP="00BD3EA9">
            <w:pPr>
              <w:pStyle w:val="Heading1"/>
            </w:pPr>
            <w:bookmarkStart w:id="16" w:name="_Toc494828899"/>
            <w:r>
              <w:t>Conclusion</w:t>
            </w:r>
            <w:bookmarkEnd w:id="16"/>
          </w:p>
        </w:tc>
      </w:tr>
    </w:tbl>
    <w:p w:rsidR="00AC3438" w:rsidRPr="00AC3438" w:rsidRDefault="00AC3438" w:rsidP="00FE0924">
      <w:bookmarkStart w:id="17" w:name="_GoBack"/>
      <w:bookmarkEnd w:id="17"/>
    </w:p>
    <w:sectPr w:rsidR="00AC3438" w:rsidRPr="00AC3438" w:rsidSect="00BD3EA9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EA9" w:rsidRDefault="00BD3EA9" w:rsidP="00F25CD7">
      <w:pPr>
        <w:spacing w:after="0" w:line="240" w:lineRule="auto"/>
      </w:pPr>
      <w:r>
        <w:separator/>
      </w:r>
    </w:p>
  </w:endnote>
  <w:endnote w:type="continuationSeparator" w:id="0">
    <w:p w:rsidR="00BD3EA9" w:rsidRDefault="00BD3EA9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BD3EA9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BD3EA9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Adapter Plate - 2017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3EA9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BD3EA9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BD3EA9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Adapter Plate - 2017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3EA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EA9" w:rsidRDefault="00BD3EA9" w:rsidP="00F25CD7">
      <w:pPr>
        <w:spacing w:after="0" w:line="240" w:lineRule="auto"/>
      </w:pPr>
      <w:r>
        <w:separator/>
      </w:r>
    </w:p>
  </w:footnote>
  <w:footnote w:type="continuationSeparator" w:id="0">
    <w:p w:rsidR="00BD3EA9" w:rsidRDefault="00BD3EA9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A9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D3EA9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E049"/>
  <w15:docId w15:val="{A1377578-DDAA-4663-BCE9-A5465BF5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0759A-8867-4835-91BB-5C0F0F661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8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Duncan Hamill</dc:creator>
  <cp:lastModifiedBy>Duncan Hamill</cp:lastModifiedBy>
  <cp:revision>1</cp:revision>
  <dcterms:created xsi:type="dcterms:W3CDTF">2017-10-03T20:19:00Z</dcterms:created>
  <dcterms:modified xsi:type="dcterms:W3CDTF">2017-10-03T20:19:00Z</dcterms:modified>
</cp:coreProperties>
</file>