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E5756B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4089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E5756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Adapter Plate - 2017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E5756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04 October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Duncan Hamill</w:t>
                  </w:r>
                </w:p>
                <w:p w:rsidR="00B77317" w:rsidRPr="00CD1539" w:rsidRDefault="00E5756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SimulationXpress Study</w:t>
                  </w:r>
                </w:p>
                <w:p w:rsidR="00B77317" w:rsidRPr="006A441F" w:rsidRDefault="00E5756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E5756B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E5756B" w:rsidRDefault="001041F1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94891515" w:history="1">
                        <w:r w:rsidR="00E5756B" w:rsidRPr="00DD0AD4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5756B">
                          <w:rPr>
                            <w:noProof/>
                            <w:webHidden/>
                          </w:rPr>
                          <w:tab/>
                        </w:r>
                        <w:r w:rsidR="00E5756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5756B">
                          <w:rPr>
                            <w:noProof/>
                            <w:webHidden/>
                          </w:rPr>
                          <w:instrText xml:space="preserve"> PAGEREF _Toc494891515 \h </w:instrText>
                        </w:r>
                        <w:r w:rsidR="00E5756B">
                          <w:rPr>
                            <w:noProof/>
                            <w:webHidden/>
                          </w:rPr>
                        </w:r>
                        <w:r w:rsidR="00E5756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5756B">
                          <w:rPr>
                            <w:noProof/>
                            <w:webHidden/>
                          </w:rPr>
                          <w:t>1</w:t>
                        </w:r>
                        <w:r w:rsidR="00E5756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5756B" w:rsidRDefault="00E5756B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91516" w:history="1">
                        <w:r w:rsidRPr="00DD0AD4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_Toc494891516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5756B" w:rsidRDefault="00E5756B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91517" w:history="1">
                        <w:r w:rsidRPr="00DD0AD4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_Toc494891517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5756B" w:rsidRDefault="00E5756B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91518" w:history="1">
                        <w:r w:rsidRPr="00DD0AD4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_Toc494891518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5756B" w:rsidRDefault="00E5756B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91519" w:history="1">
                        <w:r w:rsidRPr="00DD0AD4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_Toc494891519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5756B" w:rsidRDefault="00E5756B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91520" w:history="1">
                        <w:r w:rsidRPr="00DD0AD4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_Toc494891520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5756B" w:rsidRDefault="00E5756B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91521" w:history="1">
                        <w:r w:rsidRPr="00DD0AD4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_Toc494891521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5756B" w:rsidRDefault="00E5756B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91522" w:history="1">
                        <w:r w:rsidRPr="00DD0AD4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_Toc494891522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E5756B" w:rsidP="00C27B5D">
            <w:pPr>
              <w:pStyle w:val="Heading1"/>
              <w:outlineLvl w:val="0"/>
            </w:pPr>
            <w:bookmarkStart w:id="0" w:name="_Toc494891515"/>
            <w:r>
              <w:t>Description</w:t>
            </w:r>
            <w:bookmarkEnd w:id="0"/>
          </w:p>
          <w:p w:rsidR="00F448BC" w:rsidRPr="00E65D6E" w:rsidRDefault="00E5756B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E5756B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94891516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E5756B" w:rsidP="00FF408C">
            <w:pPr>
              <w:pStyle w:val="Heading1"/>
              <w:outlineLvl w:val="0"/>
            </w:pPr>
            <w:bookmarkStart w:id="5" w:name="_Toc494891517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E5756B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474720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474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E5756B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</w:t>
                  </w:r>
                </w:p>
                <w:p w:rsidR="00C16188" w:rsidRDefault="00E5756B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E5756B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5756B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E5756B" w:rsidTr="00DE5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DE5F92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Split1[1]</w:t>
                  </w:r>
                </w:p>
                <w:p w:rsidR="00E5756B" w:rsidRPr="0044448A" w:rsidRDefault="00E5756B" w:rsidP="00DE5F9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101536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15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Pr="0044448A" w:rsidRDefault="00E5756B" w:rsidP="00DE5F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DE5F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Mass:0.060946 kg</w:t>
                  </w:r>
                </w:p>
                <w:p w:rsidR="00E5756B" w:rsidRDefault="00E5756B" w:rsidP="00DE5F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Volume:2.25726e-005 m^3</w:t>
                  </w:r>
                </w:p>
                <w:p w:rsidR="00E5756B" w:rsidRDefault="00E5756B" w:rsidP="00DE5F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Density:2700 kg/m^3</w:t>
                  </w:r>
                </w:p>
                <w:p w:rsidR="00E5756B" w:rsidRDefault="00E5756B" w:rsidP="00DE5F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Weight:0.597271 N</w:t>
                  </w:r>
                </w:p>
                <w:p w:rsidR="00E5756B" w:rsidRPr="0044448A" w:rsidRDefault="00E5756B" w:rsidP="00DE5F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DE5F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C:\Users\dunca\Documents\Uni\LunarSolidworks\Leg Adapter Plate\Adapter Plate - 2017.SLDPRT</w:t>
                  </w:r>
                </w:p>
                <w:p w:rsidR="00E5756B" w:rsidRPr="0044448A" w:rsidRDefault="00E5756B" w:rsidP="00DE5F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04 14:40:06 2017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E5756B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Split1[2]</w:t>
                  </w:r>
                </w:p>
                <w:p w:rsidR="004B3022" w:rsidRPr="0044448A" w:rsidRDefault="00E5756B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1015365"/>
                        <wp:effectExtent l="0" t="0" r="0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15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Mass:0.060207 kg</w:t>
                  </w:r>
                </w:p>
                <w:p w:rsidR="00E5756B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Volume:2.22989e-005 m^3</w:t>
                  </w:r>
                </w:p>
                <w:p w:rsidR="00E5756B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Density:2700 kg/m^3</w:t>
                  </w:r>
                </w:p>
                <w:p w:rsidR="00E5756B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Weight:0.590029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C:\Users\dunca\Documents\Uni\LunarSolidworks\Leg Adapter Plate\Adapter Plate - 2017.SLDPRT</w:t>
                  </w:r>
                </w:p>
                <w:p w:rsidR="00C16188" w:rsidRPr="0044448A" w:rsidRDefault="00E5756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04 14:40:06 2017</w:t>
                  </w:r>
                </w:p>
              </w:tc>
            </w:tr>
          </w:tbl>
          <w:p w:rsidR="00FF408C" w:rsidRDefault="00FF408C" w:rsidP="00A96F2C"/>
        </w:tc>
      </w:tr>
      <w:bookmarkEnd w:id="1"/>
      <w:bookmarkEnd w:id="2"/>
      <w:bookmarkEnd w:id="3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E5756B" w:rsidP="000A7C6B">
            <w:pPr>
              <w:pStyle w:val="Heading1"/>
              <w:outlineLvl w:val="0"/>
            </w:pPr>
            <w:bookmarkStart w:id="6" w:name="_Toc243733144"/>
            <w:bookmarkStart w:id="7" w:name="_Toc245020112"/>
            <w:bookmarkStart w:id="8" w:name="_Toc245020144"/>
            <w:bookmarkStart w:id="9" w:name="_Toc494891518"/>
            <w:r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5756B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5756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5756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E5756B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236980"/>
                        <wp:effectExtent l="0" t="0" r="635" b="127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36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5756B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5756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1060 Alloy</w:t>
                        </w:r>
                      </w:p>
                    </w:tc>
                  </w:tr>
                  <w:tr w:rsidR="00E5756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5756B" w:rsidRDefault="00E5756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5756B" w:rsidRDefault="00E5756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5756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5756B" w:rsidRDefault="00E5756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5756B" w:rsidRDefault="00E5756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E5756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5756B" w:rsidRDefault="00E5756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5756B" w:rsidRDefault="00E5756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2.75742e+007 N/m^2</w:t>
                        </w:r>
                      </w:p>
                    </w:tc>
                  </w:tr>
                  <w:tr w:rsidR="00E5756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5756B" w:rsidRDefault="00E5756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5756B" w:rsidRDefault="00E5756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6.89356e+007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5756B" w:rsidRDefault="00E5756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1(Split1[1])(Adapter Plate - 2017),</w:t>
                  </w:r>
                </w:p>
                <w:p w:rsidR="00E80CD9" w:rsidRPr="00577134" w:rsidRDefault="00E5756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2(Split1[2])(Adapter Plate - 2017)</w:t>
                  </w:r>
                </w:p>
              </w:tc>
            </w:tr>
          </w:tbl>
          <w:p w:rsidR="00E80CD9" w:rsidRDefault="00E80CD9" w:rsidP="000A7C6B"/>
        </w:tc>
      </w:tr>
      <w:bookmarkEnd w:id="6"/>
      <w:bookmarkEnd w:id="7"/>
      <w:bookmarkEnd w:id="8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E5756B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494891519"/>
            <w:r>
              <w:rPr>
                <w:rStyle w:val="Strong"/>
              </w:rPr>
              <w:lastRenderedPageBreak/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E5756B" w:rsidTr="009E3B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5756B" w:rsidRPr="004E282D" w:rsidRDefault="00E5756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5756B" w:rsidRPr="004E282D" w:rsidRDefault="00E5756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5756B" w:rsidRPr="004E282D" w:rsidRDefault="00E5756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E5756B" w:rsidTr="003E57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E5756B" w:rsidRPr="00AD5FBA" w:rsidRDefault="00E5756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E5756B" w:rsidRPr="006208CB" w:rsidRDefault="00E5756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15125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51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E5756B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5756B" w:rsidRPr="00BE6656" w:rsidRDefault="00E5756B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5756B" w:rsidRPr="00154A1A" w:rsidRDefault="00E5756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6 face(s)</w:t>
                        </w:r>
                      </w:p>
                    </w:tc>
                  </w:tr>
                  <w:tr w:rsidR="00E5756B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5756B" w:rsidRDefault="00E5756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5756B" w:rsidRDefault="00E5756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E5756B" w:rsidRPr="004C6DEB" w:rsidRDefault="00E5756B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E5756B" w:rsidTr="003160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5756B" w:rsidRPr="004E282D" w:rsidRDefault="00E5756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5756B" w:rsidRPr="004E282D" w:rsidRDefault="00E5756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5756B" w:rsidRPr="004E282D" w:rsidRDefault="00E5756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E5756B" w:rsidTr="003019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E5756B" w:rsidRPr="00F42DD1" w:rsidRDefault="00E5756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E5756B" w:rsidRPr="006208CB" w:rsidRDefault="00E5756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238885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38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5756B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5756B" w:rsidRPr="00BE6656" w:rsidRDefault="00E5756B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5756B" w:rsidRPr="00B77EA3" w:rsidRDefault="00E5756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10 face(s), 1 plane(s)</w:t>
                        </w:r>
                      </w:p>
                    </w:tc>
                  </w:tr>
                  <w:tr w:rsidR="00E5756B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5756B" w:rsidRDefault="00E5756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5756B" w:rsidRDefault="00E5756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Front Plane</w:t>
                        </w:r>
                      </w:p>
                    </w:tc>
                  </w:tr>
                  <w:tr w:rsidR="00E5756B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5756B" w:rsidRDefault="00E5756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5756B" w:rsidRDefault="00E5756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E5756B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5756B" w:rsidRDefault="00E5756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5756B" w:rsidRDefault="00E5756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274.68 N</w:t>
                        </w:r>
                      </w:p>
                    </w:tc>
                  </w:tr>
                </w:tbl>
                <w:p w:rsidR="00E5756B" w:rsidRDefault="00E5756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E5756B" w:rsidP="000A7C6B">
            <w:pPr>
              <w:pStyle w:val="Heading1"/>
              <w:outlineLvl w:val="0"/>
            </w:pPr>
            <w:bookmarkStart w:id="11" w:name="_Toc494891520"/>
            <w:r>
              <w:lastRenderedPageBreak/>
              <w:t>Mesh information</w:t>
            </w:r>
            <w:bookmarkEnd w:id="11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5756B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5756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5756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E5756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5756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5756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E5756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4.06905 mm</w:t>
                  </w:r>
                </w:p>
              </w:tc>
            </w:tr>
            <w:tr w:rsidR="00E5756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0.203452 mm</w:t>
                  </w:r>
                </w:p>
              </w:tc>
            </w:tr>
            <w:tr w:rsidR="00E5756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E5756B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5756B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5756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6104</w:t>
                  </w:r>
                </w:p>
              </w:tc>
            </w:tr>
            <w:tr w:rsidR="00E5756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3123</w:t>
                  </w:r>
                </w:p>
              </w:tc>
            </w:tr>
            <w:tr w:rsidR="00E5756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9.2079</w:t>
                  </w:r>
                </w:p>
              </w:tc>
            </w:tr>
            <w:tr w:rsidR="00E5756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98.4</w:t>
                  </w:r>
                </w:p>
              </w:tc>
            </w:tr>
            <w:tr w:rsidR="00E5756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5756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5756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E5756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5756B" w:rsidRDefault="00E5756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DRH-PC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E5756B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553460"/>
                        <wp:effectExtent l="0" t="0" r="0" b="889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53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E5756B" w:rsidP="000A7C6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494891521"/>
            <w:r>
              <w:lastRenderedPageBreak/>
              <w:t>Study Results</w:t>
            </w:r>
            <w:bookmarkEnd w:id="1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77"/>
              <w:gridCol w:w="2861"/>
              <w:gridCol w:w="2819"/>
              <w:gridCol w:w="2797"/>
            </w:tblGrid>
            <w:tr w:rsidR="00E5756B" w:rsidTr="00DE5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5756B" w:rsidTr="00DE5F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Pr="004D2956" w:rsidRDefault="00E5756B" w:rsidP="00E575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1.574e+004N/m^2</w:t>
                  </w:r>
                </w:p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5919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1.152e+007N/m^2</w:t>
                  </w:r>
                </w:p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5452</w:t>
                  </w:r>
                </w:p>
              </w:tc>
            </w:tr>
            <w:tr w:rsidR="00E5756B" w:rsidTr="00DE5F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E575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31565"/>
                        <wp:effectExtent l="0" t="0" r="0" b="698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31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756B" w:rsidRPr="004D2956" w:rsidRDefault="00E5756B" w:rsidP="00E575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- 2017-SimulationXpress Study-Stress-Stress</w:t>
                  </w:r>
                </w:p>
              </w:tc>
            </w:tr>
          </w:tbl>
          <w:p w:rsidR="00E5756B" w:rsidRDefault="00E5756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86"/>
              <w:gridCol w:w="3302"/>
              <w:gridCol w:w="2620"/>
              <w:gridCol w:w="2146"/>
            </w:tblGrid>
            <w:tr w:rsidR="00E5756B" w:rsidTr="00DE5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5756B" w:rsidTr="00DE5F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Pr="004D2956" w:rsidRDefault="00E5756B" w:rsidP="00E575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0.000e+000mm</w:t>
                  </w:r>
                </w:p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1.527e-002mm</w:t>
                  </w:r>
                </w:p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5919</w:t>
                  </w:r>
                </w:p>
              </w:tc>
            </w:tr>
            <w:tr w:rsidR="00E5756B" w:rsidTr="00DE5F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E575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631565"/>
                        <wp:effectExtent l="0" t="0" r="0" b="698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31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756B" w:rsidRPr="004D2956" w:rsidRDefault="00E5756B" w:rsidP="00E575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- 2017-SimulationXpress Study-Displacement-Displacement</w:t>
                  </w:r>
                </w:p>
              </w:tc>
            </w:tr>
          </w:tbl>
          <w:p w:rsidR="00E5756B" w:rsidRDefault="00E5756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99"/>
              <w:gridCol w:w="7555"/>
            </w:tblGrid>
            <w:tr w:rsidR="00E5756B" w:rsidTr="00F10B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E5756B" w:rsidTr="006444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Pr="004D2956" w:rsidRDefault="00E5756B" w:rsidP="00E575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E5756B" w:rsidTr="00DE5F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E575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631565"/>
                        <wp:effectExtent l="0" t="0" r="0" b="6985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31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756B" w:rsidRPr="004D2956" w:rsidRDefault="00E5756B" w:rsidP="00E575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- 2017-SimulationXpress Study-Displacement-Deformation</w:t>
                  </w:r>
                </w:p>
              </w:tc>
            </w:tr>
          </w:tbl>
          <w:p w:rsidR="00E5756B" w:rsidRDefault="00E5756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64"/>
              <w:gridCol w:w="3096"/>
              <w:gridCol w:w="2609"/>
              <w:gridCol w:w="2585"/>
            </w:tblGrid>
            <w:tr w:rsidR="00E5756B" w:rsidTr="00DE5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5756B" w:rsidRDefault="00E5756B" w:rsidP="00E575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5756B" w:rsidTr="00DE5F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Pr="004D2956" w:rsidRDefault="00E5756B" w:rsidP="00E575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2.394e+000</w:t>
                  </w:r>
                </w:p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5452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5756B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1.752e+003</w:t>
                  </w:r>
                </w:p>
                <w:p w:rsidR="00E5756B" w:rsidRPr="004D2956" w:rsidRDefault="00E5756B" w:rsidP="00E57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5919</w:t>
                  </w:r>
                </w:p>
              </w:tc>
            </w:tr>
            <w:tr w:rsidR="00E5756B" w:rsidTr="00DE5F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5756B" w:rsidRDefault="00E5756B" w:rsidP="00E575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631565"/>
                        <wp:effectExtent l="0" t="0" r="0" b="6985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31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756B" w:rsidRPr="004D2956" w:rsidRDefault="00E5756B" w:rsidP="00E575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- 2017-SimulationXpress Study-Factor of Safety-Factor of Safety</w:t>
                  </w:r>
                </w:p>
              </w:tc>
            </w:tr>
          </w:tbl>
          <w:p w:rsidR="00E5756B" w:rsidRPr="000B04D4" w:rsidRDefault="00E5756B" w:rsidP="000A7C6B"/>
          <w:bookmarkEnd w:id="12"/>
          <w:bookmarkEnd w:id="13"/>
          <w:bookmarkEnd w:id="1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E5756B" w:rsidP="000A7C6B">
            <w:pPr>
              <w:pStyle w:val="Heading1"/>
              <w:outlineLvl w:val="0"/>
            </w:pPr>
            <w:bookmarkStart w:id="16" w:name="_Toc494891522"/>
            <w:r>
              <w:t>Conclusion</w:t>
            </w:r>
            <w:bookmarkEnd w:id="16"/>
          </w:p>
          <w:p w:rsidR="000B1701" w:rsidRDefault="00E5756B" w:rsidP="000A7C6B">
            <w:r>
              <w:t>Passed, FOS&gt;2</w:t>
            </w:r>
          </w:p>
        </w:tc>
      </w:tr>
    </w:tbl>
    <w:p w:rsidR="00AC3438" w:rsidRPr="00AC3438" w:rsidRDefault="00AC3438" w:rsidP="00FE0924">
      <w:bookmarkStart w:id="17" w:name="_GoBack"/>
      <w:bookmarkEnd w:id="17"/>
    </w:p>
    <w:sectPr w:rsidR="00AC3438" w:rsidRPr="00AC3438" w:rsidSect="00E5756B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56B" w:rsidRDefault="00E5756B" w:rsidP="00F25CD7">
      <w:pPr>
        <w:spacing w:after="0" w:line="240" w:lineRule="auto"/>
      </w:pPr>
      <w:r>
        <w:separator/>
      </w:r>
    </w:p>
  </w:endnote>
  <w:endnote w:type="continuationSeparator" w:id="0">
    <w:p w:rsidR="00E5756B" w:rsidRDefault="00E5756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E5756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E5756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Adapter Plate - 2017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5756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E5756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E5756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Adapter Plate - 2017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5756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56B" w:rsidRDefault="00E5756B" w:rsidP="00F25CD7">
      <w:pPr>
        <w:spacing w:after="0" w:line="240" w:lineRule="auto"/>
      </w:pPr>
      <w:r>
        <w:separator/>
      </w:r>
    </w:p>
  </w:footnote>
  <w:footnote w:type="continuationSeparator" w:id="0">
    <w:p w:rsidR="00E5756B" w:rsidRDefault="00E5756B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:rsidTr="00BF0BC4">
      <w:tc>
        <w:tcPr>
          <w:tcW w:w="1818" w:type="dxa"/>
          <w:tcBorders>
            <w:bottom w:val="nil"/>
          </w:tcBorders>
          <w:vAlign w:val="bottom"/>
        </w:tcPr>
        <w:p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:rsidR="00DC4D2F" w:rsidRDefault="00E5756B" w:rsidP="00E217C8">
          <w:pPr>
            <w:pStyle w:val="Header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>University of Southampton</w:t>
          </w:r>
        </w:p>
        <w:p w:rsidR="00DC4D2F" w:rsidRDefault="00DC4D2F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:rsidR="00DC4D2F" w:rsidRDefault="00E5756B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Duncan Hamill</w:t>
          </w:r>
        </w:p>
        <w:p w:rsidR="00DC4D2F" w:rsidRPr="003E4713" w:rsidRDefault="00E5756B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04/10/2017</w:t>
          </w:r>
        </w:p>
      </w:tc>
    </w:tr>
  </w:tbl>
  <w:p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:rsidR="00DC4D2F" w:rsidRDefault="00DC4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:rsidR="00DC4D2F" w:rsidRPr="00B86860" w:rsidRDefault="00DC4D2F" w:rsidP="0004566C">
                <w:pPr>
                  <w:pStyle w:val="Header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:rsidR="00DC4D2F" w:rsidRPr="00B86860" w:rsidRDefault="00E5756B" w:rsidP="00E217C8">
                <w:pPr>
                  <w:pStyle w:val="Head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</w:rPr>
                  <w:t>University of Southampton</w:t>
                </w:r>
              </w:p>
              <w:p w:rsidR="00DC4D2F" w:rsidRPr="00B86860" w:rsidRDefault="00DC4D2F" w:rsidP="00E217C8">
                <w:pPr>
                  <w:pStyle w:val="Header"/>
                </w:pPr>
              </w:p>
            </w:tc>
          </w:tr>
        </w:tbl>
        <w:p w:rsidR="00DC4D2F" w:rsidRDefault="00DC4D2F"/>
      </w:tc>
    </w:tr>
  </w:tbl>
  <w:p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:rsidR="00DC4D2F" w:rsidRDefault="00DC4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6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5756B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8DC9"/>
  <w15:docId w15:val="{D24C5F40-64F4-4ECA-85AF-0F1865C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E9C82-8325-407B-909B-99D3905A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Duncan Hamill</dc:creator>
  <cp:lastModifiedBy>Duncan Hamill</cp:lastModifiedBy>
  <cp:revision>1</cp:revision>
  <dcterms:created xsi:type="dcterms:W3CDTF">2017-10-04T13:42:00Z</dcterms:created>
  <dcterms:modified xsi:type="dcterms:W3CDTF">2017-10-04T13:43:00Z</dcterms:modified>
</cp:coreProperties>
</file>